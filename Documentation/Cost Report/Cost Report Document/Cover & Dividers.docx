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34" w:rsidRDefault="00D64734" w:rsidP="00D64734">
      <w:pPr>
        <w:jc w:val="center"/>
      </w:pPr>
      <w:r>
        <w:rPr>
          <w:noProof/>
        </w:rPr>
        <w:drawing>
          <wp:inline distT="0" distB="0" distL="0" distR="0" wp14:anchorId="5FE10707" wp14:editId="56D78E9A">
            <wp:extent cx="3672590" cy="2054355"/>
            <wp:effectExtent l="0" t="0" r="444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ngMotorsport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88" cy="20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81" w:rsidRDefault="00BA2E81" w:rsidP="00D64734">
      <w:pPr>
        <w:jc w:val="center"/>
        <w:rPr>
          <w:rFonts w:ascii="SansSerif" w:hAnsi="SansSerif"/>
          <w:b/>
          <w:sz w:val="72"/>
          <w:szCs w:val="72"/>
        </w:rPr>
      </w:pPr>
    </w:p>
    <w:p w:rsidR="00D64734" w:rsidRPr="00FC3C98" w:rsidRDefault="00D64734" w:rsidP="00D64734">
      <w:pPr>
        <w:jc w:val="center"/>
        <w:rPr>
          <w:rFonts w:ascii="SansSerif" w:hAnsi="SansSerif"/>
          <w:b/>
          <w:sz w:val="72"/>
          <w:szCs w:val="72"/>
        </w:rPr>
      </w:pPr>
      <w:r w:rsidRPr="00FC3C98">
        <w:rPr>
          <w:rFonts w:ascii="SansSerif" w:hAnsi="SansSerif"/>
          <w:b/>
          <w:sz w:val="72"/>
          <w:szCs w:val="72"/>
        </w:rPr>
        <w:t></w:t>
      </w:r>
      <w:r w:rsidRPr="00FC3C98">
        <w:rPr>
          <w:rFonts w:ascii="SansSerif" w:hAnsi="SansSerif"/>
          <w:b/>
          <w:sz w:val="72"/>
          <w:szCs w:val="72"/>
        </w:rPr>
        <w:t></w:t>
      </w:r>
      <w:r w:rsidRPr="00FC3C98">
        <w:rPr>
          <w:rFonts w:ascii="SansSerif" w:hAnsi="SansSerif"/>
          <w:b/>
          <w:sz w:val="72"/>
          <w:szCs w:val="72"/>
        </w:rPr>
        <w:t></w:t>
      </w:r>
      <w:r w:rsidRPr="00FC3C98">
        <w:rPr>
          <w:rFonts w:ascii="SansSerif" w:hAnsi="SansSerif"/>
          <w:b/>
          <w:sz w:val="72"/>
          <w:szCs w:val="72"/>
        </w:rPr>
        <w:t></w:t>
      </w:r>
      <w:r w:rsidRPr="00FC3C98">
        <w:rPr>
          <w:rFonts w:ascii="SansSerif" w:hAnsi="SansSerif"/>
          <w:b/>
          <w:sz w:val="72"/>
          <w:szCs w:val="72"/>
        </w:rPr>
        <w:t></w:t>
      </w:r>
      <w:r w:rsidRPr="00FC3C98">
        <w:rPr>
          <w:rFonts w:ascii="SansSerif" w:hAnsi="SansSerif"/>
          <w:b/>
          <w:sz w:val="72"/>
          <w:szCs w:val="72"/>
        </w:rPr>
        <w:t></w:t>
      </w:r>
      <w:r w:rsidRPr="00FC3C98">
        <w:rPr>
          <w:rFonts w:ascii="SansSerif" w:hAnsi="SansSerif"/>
          <w:b/>
          <w:sz w:val="72"/>
          <w:szCs w:val="72"/>
        </w:rPr>
        <w:t></w:t>
      </w:r>
      <w:r w:rsidRPr="00FC3C98">
        <w:rPr>
          <w:rFonts w:ascii="SansSerif" w:hAnsi="SansSerif"/>
          <w:b/>
          <w:sz w:val="72"/>
          <w:szCs w:val="72"/>
        </w:rPr>
        <w:t></w:t>
      </w:r>
      <w:r w:rsidRPr="00FC3C98">
        <w:rPr>
          <w:rFonts w:ascii="SansSerif" w:hAnsi="SansSerif"/>
          <w:b/>
          <w:sz w:val="72"/>
          <w:szCs w:val="72"/>
        </w:rPr>
        <w:t></w:t>
      </w:r>
      <w:r w:rsidRPr="00FC3C98">
        <w:rPr>
          <w:rFonts w:ascii="SansSerif" w:hAnsi="SansSerif"/>
          <w:b/>
          <w:sz w:val="72"/>
          <w:szCs w:val="72"/>
        </w:rPr>
        <w:t></w:t>
      </w:r>
      <w:r w:rsidRPr="00FC3C98">
        <w:rPr>
          <w:rFonts w:ascii="SansSerif" w:hAnsi="SansSerif"/>
          <w:b/>
          <w:sz w:val="72"/>
          <w:szCs w:val="72"/>
        </w:rPr>
        <w:t></w:t>
      </w:r>
      <w:r w:rsidRPr="00FC3C98">
        <w:rPr>
          <w:rFonts w:ascii="SansSerif" w:hAnsi="SansSerif"/>
          <w:b/>
          <w:sz w:val="72"/>
          <w:szCs w:val="72"/>
        </w:rPr>
        <w:t></w:t>
      </w:r>
      <w:r w:rsidRPr="00FC3C98">
        <w:rPr>
          <w:rFonts w:ascii="SansSerif" w:hAnsi="SansSerif"/>
          <w:b/>
          <w:sz w:val="72"/>
          <w:szCs w:val="72"/>
        </w:rPr>
        <w:t></w:t>
      </w:r>
      <w:r w:rsidRPr="00FC3C98">
        <w:rPr>
          <w:rFonts w:ascii="SansSerif" w:hAnsi="SansSerif"/>
          <w:b/>
          <w:sz w:val="72"/>
          <w:szCs w:val="72"/>
        </w:rPr>
        <w:t></w:t>
      </w:r>
      <w:r w:rsidRPr="00FC3C98">
        <w:rPr>
          <w:rFonts w:ascii="SansSerif" w:hAnsi="SansSerif"/>
          <w:b/>
          <w:sz w:val="72"/>
          <w:szCs w:val="72"/>
        </w:rPr>
        <w:t></w:t>
      </w:r>
      <w:r w:rsidRPr="00FC3C98">
        <w:rPr>
          <w:rFonts w:ascii="SansSerif" w:hAnsi="SansSerif"/>
          <w:b/>
          <w:sz w:val="72"/>
          <w:szCs w:val="72"/>
        </w:rPr>
        <w:t></w:t>
      </w:r>
    </w:p>
    <w:p w:rsidR="00D64734" w:rsidRPr="00FC3C98" w:rsidRDefault="00D64734" w:rsidP="00D64734">
      <w:pPr>
        <w:jc w:val="center"/>
        <w:rPr>
          <w:rFonts w:ascii="SansSerif" w:hAnsi="SansSerif"/>
          <w:b/>
          <w:sz w:val="72"/>
          <w:szCs w:val="72"/>
        </w:rPr>
      </w:pPr>
      <w:r w:rsidRPr="00FC3C98">
        <w:rPr>
          <w:rFonts w:ascii="SansSerif" w:hAnsi="SansSerif"/>
          <w:b/>
          <w:sz w:val="72"/>
          <w:szCs w:val="72"/>
        </w:rPr>
        <w:t></w:t>
      </w:r>
      <w:r w:rsidRPr="00FC3C98">
        <w:rPr>
          <w:rFonts w:ascii="SansSerif" w:hAnsi="SansSerif"/>
          <w:b/>
          <w:sz w:val="72"/>
          <w:szCs w:val="72"/>
        </w:rPr>
        <w:t></w:t>
      </w:r>
      <w:r w:rsidRPr="00FC3C98">
        <w:rPr>
          <w:rFonts w:ascii="SansSerif" w:hAnsi="SansSerif"/>
          <w:b/>
          <w:sz w:val="72"/>
          <w:szCs w:val="72"/>
        </w:rPr>
        <w:t></w:t>
      </w:r>
      <w:r w:rsidRPr="00FC3C98">
        <w:rPr>
          <w:rFonts w:ascii="SansSerif" w:hAnsi="SansSerif"/>
          <w:b/>
          <w:sz w:val="72"/>
          <w:szCs w:val="72"/>
        </w:rPr>
        <w:t></w:t>
      </w:r>
      <w:r w:rsidRPr="00FC3C98">
        <w:rPr>
          <w:rFonts w:ascii="SansSerif" w:hAnsi="SansSerif"/>
          <w:b/>
          <w:sz w:val="72"/>
          <w:szCs w:val="72"/>
        </w:rPr>
        <w:t></w:t>
      </w:r>
      <w:r w:rsidRPr="00FC3C98">
        <w:rPr>
          <w:rFonts w:ascii="SansSerif" w:hAnsi="SansSerif"/>
          <w:b/>
          <w:sz w:val="72"/>
          <w:szCs w:val="72"/>
        </w:rPr>
        <w:t></w:t>
      </w:r>
      <w:r w:rsidRPr="00FC3C98">
        <w:rPr>
          <w:rFonts w:ascii="SansSerif" w:hAnsi="SansSerif"/>
          <w:b/>
          <w:sz w:val="72"/>
          <w:szCs w:val="72"/>
        </w:rPr>
        <w:t></w:t>
      </w:r>
      <w:r w:rsidRPr="00FC3C98">
        <w:rPr>
          <w:rFonts w:ascii="SansSerif" w:hAnsi="SansSerif"/>
          <w:b/>
          <w:sz w:val="72"/>
          <w:szCs w:val="72"/>
        </w:rPr>
        <w:t></w:t>
      </w:r>
      <w:r w:rsidRPr="00FC3C98">
        <w:rPr>
          <w:rFonts w:ascii="SansSerif" w:hAnsi="SansSerif"/>
          <w:b/>
          <w:sz w:val="72"/>
          <w:szCs w:val="72"/>
        </w:rPr>
        <w:t></w:t>
      </w:r>
      <w:r w:rsidRPr="00FC3C98">
        <w:rPr>
          <w:rFonts w:ascii="SansSerif" w:hAnsi="SansSerif"/>
          <w:b/>
          <w:sz w:val="72"/>
          <w:szCs w:val="72"/>
        </w:rPr>
        <w:t></w:t>
      </w:r>
      <w:r w:rsidRPr="00FC3C98">
        <w:rPr>
          <w:rFonts w:ascii="SansSerif" w:hAnsi="SansSerif"/>
          <w:b/>
          <w:sz w:val="72"/>
          <w:szCs w:val="72"/>
        </w:rPr>
        <w:t></w:t>
      </w:r>
      <w:r w:rsidRPr="00FC3C98">
        <w:rPr>
          <w:rFonts w:ascii="SansSerif" w:hAnsi="SansSerif"/>
          <w:b/>
          <w:sz w:val="72"/>
          <w:szCs w:val="72"/>
        </w:rPr>
        <w:t></w:t>
      </w:r>
      <w:r w:rsidRPr="00FC3C98">
        <w:rPr>
          <w:rFonts w:ascii="SansSerif" w:hAnsi="SansSerif"/>
          <w:b/>
          <w:sz w:val="72"/>
          <w:szCs w:val="72"/>
        </w:rPr>
        <w:t></w:t>
      </w:r>
      <w:r w:rsidRPr="00FC3C98">
        <w:rPr>
          <w:rFonts w:ascii="SansSerif" w:hAnsi="SansSerif"/>
          <w:b/>
          <w:sz w:val="72"/>
          <w:szCs w:val="72"/>
        </w:rPr>
        <w:t></w:t>
      </w:r>
      <w:r w:rsidRPr="00FC3C98">
        <w:rPr>
          <w:rFonts w:ascii="SansSerif" w:hAnsi="SansSerif"/>
          <w:b/>
          <w:sz w:val="72"/>
          <w:szCs w:val="72"/>
        </w:rPr>
        <w:t></w:t>
      </w:r>
      <w:r w:rsidRPr="00FC3C98">
        <w:rPr>
          <w:rFonts w:ascii="SansSerif" w:hAnsi="SansSerif"/>
          <w:b/>
          <w:sz w:val="72"/>
          <w:szCs w:val="72"/>
        </w:rPr>
        <w:t></w:t>
      </w:r>
      <w:r w:rsidRPr="00FC3C98">
        <w:rPr>
          <w:rFonts w:ascii="SansSerif" w:hAnsi="SansSerif"/>
          <w:b/>
          <w:sz w:val="72"/>
          <w:szCs w:val="72"/>
        </w:rPr>
        <w:t></w:t>
      </w:r>
      <w:r w:rsidRPr="00FC3C98">
        <w:rPr>
          <w:rFonts w:ascii="SansSerif" w:hAnsi="SansSerif"/>
          <w:b/>
          <w:sz w:val="72"/>
          <w:szCs w:val="72"/>
        </w:rPr>
        <w:t></w:t>
      </w:r>
      <w:r w:rsidRPr="00FC3C98">
        <w:rPr>
          <w:rFonts w:ascii="SansSerif" w:hAnsi="SansSerif"/>
          <w:b/>
          <w:sz w:val="72"/>
          <w:szCs w:val="72"/>
        </w:rPr>
        <w:t></w:t>
      </w:r>
    </w:p>
    <w:p w:rsidR="00D64734" w:rsidRPr="00FC3C98" w:rsidRDefault="00D64734" w:rsidP="00D64734">
      <w:pPr>
        <w:jc w:val="center"/>
        <w:rPr>
          <w:rFonts w:ascii="SansSerif" w:hAnsi="SansSerif"/>
          <w:b/>
          <w:sz w:val="72"/>
          <w:szCs w:val="72"/>
        </w:rPr>
      </w:pPr>
      <w:r w:rsidRPr="00FC3C98">
        <w:rPr>
          <w:rFonts w:ascii="SansSerif" w:hAnsi="SansSerif"/>
          <w:b/>
          <w:sz w:val="72"/>
          <w:szCs w:val="72"/>
        </w:rPr>
        <w:t></w:t>
      </w:r>
      <w:r w:rsidRPr="00FC3C98">
        <w:rPr>
          <w:rFonts w:ascii="SansSerif" w:hAnsi="SansSerif"/>
          <w:b/>
          <w:sz w:val="72"/>
          <w:szCs w:val="72"/>
        </w:rPr>
        <w:t></w:t>
      </w:r>
      <w:r w:rsidRPr="00FC3C98">
        <w:rPr>
          <w:rFonts w:ascii="SansSerif" w:hAnsi="SansSerif"/>
          <w:b/>
          <w:sz w:val="72"/>
          <w:szCs w:val="72"/>
        </w:rPr>
        <w:t></w:t>
      </w:r>
      <w:r w:rsidRPr="00FC3C98">
        <w:rPr>
          <w:rFonts w:ascii="SansSerif" w:hAnsi="SansSerif"/>
          <w:b/>
          <w:sz w:val="72"/>
          <w:szCs w:val="72"/>
        </w:rPr>
        <w:t></w:t>
      </w:r>
      <w:r w:rsidRPr="00FC3C98">
        <w:rPr>
          <w:rFonts w:ascii="SansSerif" w:hAnsi="SansSerif"/>
          <w:b/>
          <w:sz w:val="72"/>
          <w:szCs w:val="72"/>
        </w:rPr>
        <w:t></w:t>
      </w:r>
      <w:r w:rsidRPr="00FC3C98">
        <w:rPr>
          <w:rFonts w:ascii="SansSerif" w:hAnsi="SansSerif"/>
          <w:b/>
          <w:sz w:val="72"/>
          <w:szCs w:val="72"/>
        </w:rPr>
        <w:t></w:t>
      </w:r>
      <w:r w:rsidRPr="00FC3C98">
        <w:rPr>
          <w:rFonts w:ascii="SansSerif" w:hAnsi="SansSerif"/>
          <w:b/>
          <w:sz w:val="72"/>
          <w:szCs w:val="72"/>
        </w:rPr>
        <w:t></w:t>
      </w:r>
      <w:r w:rsidRPr="00FC3C98">
        <w:rPr>
          <w:rFonts w:ascii="SansSerif" w:hAnsi="SansSerif"/>
          <w:b/>
          <w:sz w:val="72"/>
          <w:szCs w:val="72"/>
        </w:rPr>
        <w:t></w:t>
      </w:r>
    </w:p>
    <w:p w:rsidR="00D64734" w:rsidRPr="00BA2E81" w:rsidRDefault="00D64734" w:rsidP="00D64734">
      <w:pPr>
        <w:jc w:val="center"/>
        <w:rPr>
          <w:sz w:val="72"/>
          <w:szCs w:val="72"/>
        </w:rPr>
      </w:pPr>
    </w:p>
    <w:p w:rsidR="00D64734" w:rsidRDefault="00D64734" w:rsidP="00D64734">
      <w:pPr>
        <w:jc w:val="center"/>
      </w:pPr>
      <w:r>
        <w:rPr>
          <w:noProof/>
        </w:rPr>
        <w:drawing>
          <wp:inline distT="0" distB="0" distL="0" distR="0" wp14:anchorId="26869BD7" wp14:editId="15153E2E">
            <wp:extent cx="3747541" cy="763666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_white_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81" cy="76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34" w:rsidRDefault="00D64734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A2E81" w:rsidRDefault="00BA2E81" w:rsidP="00D64734">
      <w:pPr>
        <w:rPr>
          <w:sz w:val="96"/>
          <w:szCs w:val="96"/>
        </w:rPr>
        <w:sectPr w:rsidR="00BA2E81" w:rsidSect="00BA2E81">
          <w:pgSz w:w="12240" w:h="15840"/>
          <w:pgMar w:top="360" w:right="360" w:bottom="360" w:left="360" w:header="720" w:footer="720" w:gutter="0"/>
          <w:cols w:space="720"/>
          <w:vAlign w:val="center"/>
          <w:docGrid w:linePitch="360"/>
        </w:sectPr>
      </w:pPr>
    </w:p>
    <w:p w:rsidR="00D64734" w:rsidRPr="00D64734" w:rsidRDefault="00443597" w:rsidP="00D64734">
      <w:pPr>
        <w:rPr>
          <w:sz w:val="96"/>
          <w:szCs w:val="96"/>
        </w:rPr>
      </w:pPr>
      <w:r w:rsidRPr="00443597"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79685" cy="344774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85" cy="344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97" w:rsidRPr="00443597" w:rsidRDefault="00443597" w:rsidP="00443597">
                            <w:pPr>
                              <w:jc w:val="center"/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</w:pP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7.75pt;height:27.1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" stroked="f">
                <v:textbox>
                  <w:txbxContent>
                    <w:p w:rsidR="00443597" w:rsidRPr="00443597" w:rsidRDefault="00443597" w:rsidP="00443597">
                      <w:pPr>
                        <w:jc w:val="center"/>
                        <w:rPr>
                          <w:rFonts w:ascii="SansSerif" w:hAnsi="SansSerif"/>
                          <w:sz w:val="32"/>
                          <w:szCs w:val="32"/>
                        </w:rPr>
                      </w:pP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64734">
        <w:rPr>
          <w:sz w:val="96"/>
          <w:szCs w:val="96"/>
        </w:rPr>
        <w:br w:type="page"/>
      </w:r>
      <w:r w:rsidR="00D64734" w:rsidRPr="00D64734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3BF77E" wp14:editId="58925C8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4895" cy="626745"/>
                <wp:effectExtent l="0" t="0" r="14605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5349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49" w:rsidRPr="00D64734" w:rsidRDefault="00003C49" w:rsidP="00D64734">
                            <w:pPr>
                              <w:jc w:val="center"/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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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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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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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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83.85pt;height:49.3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">
                <v:textbox>
                  <w:txbxContent>
                    <w:p w:rsidR="00003C49" w:rsidRPr="00D64734" w:rsidRDefault="00003C49" w:rsidP="00D64734">
                      <w:pPr>
                        <w:jc w:val="center"/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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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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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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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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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64734" w:rsidRPr="00D64734">
        <w:rPr>
          <w:noProof/>
          <w:sz w:val="96"/>
          <w:szCs w:val="96"/>
        </w:rPr>
        <w:drawing>
          <wp:anchor distT="0" distB="0" distL="114300" distR="114300" simplePos="0" relativeHeight="251688960" behindDoc="0" locked="0" layoutInCell="1" allowOverlap="1" wp14:anchorId="53FD4B85" wp14:editId="37471432">
            <wp:simplePos x="914400" y="914400"/>
            <wp:positionH relativeFrom="margin">
              <wp:align>left</wp:align>
            </wp:positionH>
            <wp:positionV relativeFrom="margin">
              <wp:align>bottom</wp:align>
            </wp:positionV>
            <wp:extent cx="1527810" cy="854710"/>
            <wp:effectExtent l="0" t="0" r="0" b="254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ngMotorsportsC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734" w:rsidRPr="00D64734">
        <w:rPr>
          <w:noProof/>
          <w:sz w:val="96"/>
          <w:szCs w:val="96"/>
        </w:rPr>
        <w:drawing>
          <wp:anchor distT="0" distB="0" distL="114300" distR="114300" simplePos="0" relativeHeight="251687936" behindDoc="0" locked="0" layoutInCell="1" allowOverlap="1" wp14:anchorId="3CDE84B3" wp14:editId="3F95AC41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2057400" cy="4191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_white_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734" w:rsidRDefault="00443597">
      <w:pPr>
        <w:rPr>
          <w:sz w:val="96"/>
          <w:szCs w:val="96"/>
        </w:rPr>
      </w:pPr>
      <w:r w:rsidRPr="00443597"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A7E298" wp14:editId="48ACCB9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79685" cy="344774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85" cy="344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97" w:rsidRPr="00443597" w:rsidRDefault="00443597" w:rsidP="00443597">
                            <w:pPr>
                              <w:jc w:val="center"/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</w:pP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37.75pt;height:27.1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QMIwIAACIEAAAOAAAAZHJzL2Uyb0RvYy54bWysU9uO2yAQfa/Uf0C8N05cZ5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" stroked="f">
                <v:textbox>
                  <w:txbxContent>
                    <w:p w:rsidR="00443597" w:rsidRPr="00443597" w:rsidRDefault="00443597" w:rsidP="00443597">
                      <w:pPr>
                        <w:jc w:val="center"/>
                        <w:rPr>
                          <w:rFonts w:ascii="SansSerif" w:hAnsi="SansSerif"/>
                          <w:sz w:val="32"/>
                          <w:szCs w:val="32"/>
                        </w:rPr>
                      </w:pP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64734" w:rsidRPr="00D64734" w:rsidRDefault="00D64734" w:rsidP="00D64734">
      <w:pPr>
        <w:rPr>
          <w:sz w:val="96"/>
          <w:szCs w:val="96"/>
        </w:rPr>
      </w:pPr>
      <w:r w:rsidRPr="00D64734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E22A9" wp14:editId="0F84A09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10735" cy="626745"/>
                <wp:effectExtent l="0" t="0" r="18415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1189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49" w:rsidRPr="00D64734" w:rsidRDefault="00003C49" w:rsidP="00D64734">
                            <w:pPr>
                              <w:jc w:val="center"/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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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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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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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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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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363.05pt;height:49.3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">
                <v:textbox>
                  <w:txbxContent>
                    <w:p w:rsidR="00003C49" w:rsidRPr="00D64734" w:rsidRDefault="00003C49" w:rsidP="00D64734">
                      <w:pPr>
                        <w:jc w:val="center"/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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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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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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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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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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96"/>
          <w:szCs w:val="96"/>
        </w:rPr>
        <w:br w:type="page"/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84864" behindDoc="0" locked="0" layoutInCell="1" allowOverlap="1" wp14:anchorId="6E106ED4" wp14:editId="0778B5E7">
            <wp:simplePos x="914400" y="914400"/>
            <wp:positionH relativeFrom="margin">
              <wp:align>left</wp:align>
            </wp:positionH>
            <wp:positionV relativeFrom="margin">
              <wp:align>bottom</wp:align>
            </wp:positionV>
            <wp:extent cx="1527810" cy="85471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ngMotorsportsC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83840" behindDoc="0" locked="0" layoutInCell="1" allowOverlap="1" wp14:anchorId="3CE70E33" wp14:editId="0718859C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2057400" cy="4191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_white_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734" w:rsidRDefault="00443597">
      <w:pPr>
        <w:rPr>
          <w:sz w:val="96"/>
          <w:szCs w:val="96"/>
        </w:rPr>
      </w:pPr>
      <w:r w:rsidRPr="0044359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A7E298" wp14:editId="48ACCB9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79685" cy="344774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85" cy="344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97" w:rsidRPr="00443597" w:rsidRDefault="00443597" w:rsidP="00443597">
                            <w:pPr>
                              <w:jc w:val="center"/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</w:pP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37.75pt;height:27.1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" stroked="f">
                <v:textbox>
                  <w:txbxContent>
                    <w:p w:rsidR="00443597" w:rsidRPr="00443597" w:rsidRDefault="00443597" w:rsidP="00443597">
                      <w:pPr>
                        <w:jc w:val="center"/>
                        <w:rPr>
                          <w:rFonts w:ascii="SansSerif" w:hAnsi="SansSerif"/>
                          <w:sz w:val="32"/>
                          <w:szCs w:val="32"/>
                        </w:rPr>
                      </w:pP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64734" w:rsidRPr="00D64734" w:rsidRDefault="00D64734" w:rsidP="00D64734">
      <w:pPr>
        <w:rPr>
          <w:sz w:val="96"/>
          <w:szCs w:val="96"/>
        </w:rPr>
      </w:pPr>
      <w:r>
        <w:rPr>
          <w:sz w:val="96"/>
          <w:szCs w:val="96"/>
        </w:rPr>
        <w:br w:type="page"/>
      </w:r>
      <w:r w:rsidRPr="00D64734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CA654C" wp14:editId="399CF43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4895" cy="626745"/>
                <wp:effectExtent l="0" t="0" r="14605" b="209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5349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49" w:rsidRPr="00D64734" w:rsidRDefault="00003C49" w:rsidP="00D64734">
                            <w:pPr>
                              <w:jc w:val="center"/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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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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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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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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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83.85pt;height:49.3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">
                <v:textbox>
                  <w:txbxContent>
                    <w:p w:rsidR="00003C49" w:rsidRPr="00D64734" w:rsidRDefault="00003C49" w:rsidP="00D64734">
                      <w:pPr>
                        <w:jc w:val="center"/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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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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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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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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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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80768" behindDoc="0" locked="0" layoutInCell="1" allowOverlap="1" wp14:anchorId="5551D97D" wp14:editId="401185C0">
            <wp:simplePos x="914400" y="914400"/>
            <wp:positionH relativeFrom="margin">
              <wp:align>left</wp:align>
            </wp:positionH>
            <wp:positionV relativeFrom="margin">
              <wp:align>bottom</wp:align>
            </wp:positionV>
            <wp:extent cx="1527810" cy="8547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ngMotorsportsC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79744" behindDoc="0" locked="0" layoutInCell="1" allowOverlap="1" wp14:anchorId="7B44DB75" wp14:editId="1BA40700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2057400" cy="4191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_white_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734" w:rsidRDefault="00443597">
      <w:pPr>
        <w:rPr>
          <w:sz w:val="96"/>
          <w:szCs w:val="96"/>
        </w:rPr>
      </w:pPr>
      <w:r w:rsidRPr="0044359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A7E298" wp14:editId="48ACCB9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79685" cy="344774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85" cy="344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97" w:rsidRPr="00443597" w:rsidRDefault="00443597" w:rsidP="00443597">
                            <w:pPr>
                              <w:jc w:val="center"/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</w:pP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37.75pt;height:27.1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" stroked="f">
                <v:textbox>
                  <w:txbxContent>
                    <w:p w:rsidR="00443597" w:rsidRPr="00443597" w:rsidRDefault="00443597" w:rsidP="00443597">
                      <w:pPr>
                        <w:jc w:val="center"/>
                        <w:rPr>
                          <w:rFonts w:ascii="SansSerif" w:hAnsi="SansSerif"/>
                          <w:sz w:val="32"/>
                          <w:szCs w:val="32"/>
                        </w:rPr>
                      </w:pP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64734" w:rsidRPr="00D64734" w:rsidRDefault="00D64734" w:rsidP="00D64734">
      <w:pPr>
        <w:rPr>
          <w:sz w:val="96"/>
          <w:szCs w:val="96"/>
        </w:rPr>
      </w:pPr>
      <w:r w:rsidRPr="00D64734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D4943" wp14:editId="58E08D5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02530" cy="626745"/>
                <wp:effectExtent l="0" t="0" r="2667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074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49" w:rsidRPr="00D64734" w:rsidRDefault="00003C49" w:rsidP="00D64734">
                            <w:pPr>
                              <w:jc w:val="center"/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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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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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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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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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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393.9pt;height:49.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67JwIAAEw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">
                <v:textbox>
                  <w:txbxContent>
                    <w:p w:rsidR="00003C49" w:rsidRPr="00D64734" w:rsidRDefault="00003C49" w:rsidP="00D64734">
                      <w:pPr>
                        <w:jc w:val="center"/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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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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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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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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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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96"/>
          <w:szCs w:val="96"/>
        </w:rPr>
        <w:br w:type="page"/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76672" behindDoc="0" locked="0" layoutInCell="1" allowOverlap="1" wp14:anchorId="399C3D12" wp14:editId="39DFA0EC">
            <wp:simplePos x="914400" y="914400"/>
            <wp:positionH relativeFrom="margin">
              <wp:align>left</wp:align>
            </wp:positionH>
            <wp:positionV relativeFrom="margin">
              <wp:align>bottom</wp:align>
            </wp:positionV>
            <wp:extent cx="1527810" cy="8547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ngMotorsportsC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75648" behindDoc="0" locked="0" layoutInCell="1" allowOverlap="1" wp14:anchorId="532D5F37" wp14:editId="0EAAA6E3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2057400" cy="4191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_white_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734" w:rsidRDefault="00443597">
      <w:pPr>
        <w:rPr>
          <w:sz w:val="96"/>
          <w:szCs w:val="96"/>
        </w:rPr>
      </w:pPr>
      <w:r w:rsidRPr="0044359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A7E298" wp14:editId="48ACCB9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79685" cy="344774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85" cy="344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97" w:rsidRPr="00443597" w:rsidRDefault="00443597" w:rsidP="00443597">
                            <w:pPr>
                              <w:jc w:val="center"/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</w:pP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0;width:37.75pt;height:27.1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dFJAIAACQEAAAOAAAAZHJzL2Uyb0RvYy54bWysU9uO2yAQfa/Uf0C8N05cZ5NYcVbbbFNV&#10;2l6k3X4AxjhGBYYCiZ1+/Q44m6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" stroked="f">
                <v:textbox>
                  <w:txbxContent>
                    <w:p w:rsidR="00443597" w:rsidRPr="00443597" w:rsidRDefault="00443597" w:rsidP="00443597">
                      <w:pPr>
                        <w:jc w:val="center"/>
                        <w:rPr>
                          <w:rFonts w:ascii="SansSerif" w:hAnsi="SansSerif"/>
                          <w:sz w:val="32"/>
                          <w:szCs w:val="32"/>
                        </w:rPr>
                      </w:pP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64734" w:rsidRPr="00D64734" w:rsidRDefault="00D64734" w:rsidP="00D64734">
      <w:pPr>
        <w:rPr>
          <w:sz w:val="96"/>
          <w:szCs w:val="96"/>
        </w:rPr>
      </w:pPr>
      <w:r w:rsidRPr="00D64734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10724" wp14:editId="450BBE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204585" cy="626745"/>
                <wp:effectExtent l="0" t="0" r="2476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4857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49" w:rsidRPr="00D64734" w:rsidRDefault="00003C49" w:rsidP="00D64734">
                            <w:pPr>
                              <w:jc w:val="center"/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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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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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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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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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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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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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0;width:488.55pt;height:49.3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SqpJgIAAEs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">
                <v:textbox>
                  <w:txbxContent>
                    <w:p w:rsidR="00003C49" w:rsidRPr="00D64734" w:rsidRDefault="00003C49" w:rsidP="00D64734">
                      <w:pPr>
                        <w:jc w:val="center"/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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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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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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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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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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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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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96"/>
          <w:szCs w:val="96"/>
        </w:rPr>
        <w:br w:type="page"/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72576" behindDoc="0" locked="0" layoutInCell="1" allowOverlap="1" wp14:anchorId="6E8AC258" wp14:editId="5C4EA48D">
            <wp:simplePos x="914400" y="914400"/>
            <wp:positionH relativeFrom="margin">
              <wp:align>left</wp:align>
            </wp:positionH>
            <wp:positionV relativeFrom="margin">
              <wp:align>bottom</wp:align>
            </wp:positionV>
            <wp:extent cx="1527810" cy="8547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ngMotorsportsC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71552" behindDoc="0" locked="0" layoutInCell="1" allowOverlap="1" wp14:anchorId="500B955B" wp14:editId="676D9F9E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2057400" cy="4191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_white_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734" w:rsidRDefault="00443597">
      <w:pPr>
        <w:rPr>
          <w:sz w:val="96"/>
          <w:szCs w:val="96"/>
        </w:rPr>
      </w:pPr>
      <w:r w:rsidRPr="0044359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A7E298" wp14:editId="48ACCB9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79685" cy="344774"/>
                <wp:effectExtent l="0" t="0" r="0" b="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85" cy="344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97" w:rsidRPr="00443597" w:rsidRDefault="00443597" w:rsidP="00443597">
                            <w:pPr>
                              <w:jc w:val="center"/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</w:pP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0;width:37.75pt;height:27.1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" stroked="f">
                <v:textbox>
                  <w:txbxContent>
                    <w:p w:rsidR="00443597" w:rsidRPr="00443597" w:rsidRDefault="00443597" w:rsidP="00443597">
                      <w:pPr>
                        <w:jc w:val="center"/>
                        <w:rPr>
                          <w:rFonts w:ascii="SansSerif" w:hAnsi="SansSerif"/>
                          <w:sz w:val="32"/>
                          <w:szCs w:val="32"/>
                        </w:rPr>
                      </w:pP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64734" w:rsidRPr="00D64734" w:rsidRDefault="00D64734" w:rsidP="00D64734">
      <w:pPr>
        <w:rPr>
          <w:sz w:val="96"/>
          <w:szCs w:val="96"/>
        </w:rPr>
      </w:pPr>
      <w:r w:rsidRPr="00D64734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16F40" wp14:editId="2D65D7F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32250" cy="719455"/>
                <wp:effectExtent l="0" t="0" r="25400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719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49" w:rsidRPr="00D64734" w:rsidRDefault="00003C49" w:rsidP="00D64734">
                            <w:pPr>
                              <w:jc w:val="center"/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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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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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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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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0;width:317.5pt;height:56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ZjJQIAAEs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">
                <v:textbox>
                  <w:txbxContent>
                    <w:p w:rsidR="00003C49" w:rsidRPr="00D64734" w:rsidRDefault="00003C49" w:rsidP="00D64734">
                      <w:pPr>
                        <w:jc w:val="center"/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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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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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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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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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96"/>
          <w:szCs w:val="96"/>
        </w:rPr>
        <w:br w:type="page"/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68480" behindDoc="0" locked="0" layoutInCell="1" allowOverlap="1" wp14:anchorId="371A35C2" wp14:editId="038D1AF6">
            <wp:simplePos x="914400" y="914400"/>
            <wp:positionH relativeFrom="margin">
              <wp:align>left</wp:align>
            </wp:positionH>
            <wp:positionV relativeFrom="margin">
              <wp:align>bottom</wp:align>
            </wp:positionV>
            <wp:extent cx="1527810" cy="8547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ngMotorsportsC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67456" behindDoc="0" locked="0" layoutInCell="1" allowOverlap="1" wp14:anchorId="57500DC8" wp14:editId="352D9743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2057400" cy="419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_white_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734" w:rsidRDefault="00443597">
      <w:pPr>
        <w:rPr>
          <w:sz w:val="96"/>
          <w:szCs w:val="96"/>
        </w:rPr>
      </w:pPr>
      <w:r w:rsidRPr="0044359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7E298" wp14:editId="48ACCB9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79685" cy="344774"/>
                <wp:effectExtent l="0" t="0" r="0" b="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85" cy="344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97" w:rsidRPr="00443597" w:rsidRDefault="00443597" w:rsidP="00443597">
                            <w:pPr>
                              <w:jc w:val="center"/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</w:pP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0;width:37.75pt;height:27.1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haJAIAACQEAAAOAAAAZHJzL2Uyb0RvYy54bWysU9uO2yAQfa/Uf0C8N05cZ5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" stroked="f">
                <v:textbox>
                  <w:txbxContent>
                    <w:p w:rsidR="00443597" w:rsidRPr="00443597" w:rsidRDefault="00443597" w:rsidP="00443597">
                      <w:pPr>
                        <w:jc w:val="center"/>
                        <w:rPr>
                          <w:rFonts w:ascii="SansSerif" w:hAnsi="SansSerif"/>
                          <w:sz w:val="32"/>
                          <w:szCs w:val="32"/>
                        </w:rPr>
                      </w:pP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64734" w:rsidRPr="00D64734" w:rsidRDefault="00D64734" w:rsidP="00D64734">
      <w:pPr>
        <w:rPr>
          <w:sz w:val="96"/>
          <w:szCs w:val="96"/>
        </w:rPr>
      </w:pPr>
      <w:r w:rsidRPr="00D64734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0A481" wp14:editId="6683C76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172710" cy="626745"/>
                <wp:effectExtent l="0" t="0" r="2794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891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49" w:rsidRPr="00D64734" w:rsidRDefault="00003C49" w:rsidP="00D64734">
                            <w:pPr>
                              <w:jc w:val="center"/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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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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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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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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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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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0;width:407.3pt;height:49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2KJgIAAEs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">
                <v:textbox>
                  <w:txbxContent>
                    <w:p w:rsidR="00003C49" w:rsidRPr="00D64734" w:rsidRDefault="00003C49" w:rsidP="00D64734">
                      <w:pPr>
                        <w:jc w:val="center"/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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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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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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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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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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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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96"/>
          <w:szCs w:val="96"/>
        </w:rPr>
        <w:br w:type="page"/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64384" behindDoc="0" locked="0" layoutInCell="1" allowOverlap="1" wp14:anchorId="68865CEA" wp14:editId="05A75F51">
            <wp:simplePos x="914400" y="914400"/>
            <wp:positionH relativeFrom="margin">
              <wp:align>left</wp:align>
            </wp:positionH>
            <wp:positionV relativeFrom="margin">
              <wp:align>bottom</wp:align>
            </wp:positionV>
            <wp:extent cx="1527810" cy="8547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ngMotorsportsC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63360" behindDoc="0" locked="0" layoutInCell="1" allowOverlap="1" wp14:anchorId="010065E5" wp14:editId="0751AFE7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2057400" cy="419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_white_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734" w:rsidRDefault="00443597">
      <w:pPr>
        <w:rPr>
          <w:sz w:val="96"/>
          <w:szCs w:val="96"/>
        </w:rPr>
      </w:pPr>
      <w:r w:rsidRPr="0044359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A7E298" wp14:editId="48ACCB9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79685" cy="344774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85" cy="344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97" w:rsidRPr="00443597" w:rsidRDefault="00443597" w:rsidP="00443597">
                            <w:pPr>
                              <w:jc w:val="center"/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</w:pP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  <w:r w:rsidRPr="00443597">
                              <w:rPr>
                                <w:rFonts w:ascii="SansSerif" w:hAnsi="SansSerif"/>
                                <w:sz w:val="32"/>
                                <w:szCs w:val="32"/>
                              </w:rPr>
                              <w:t>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0;width:37.75pt;height:27.1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50JQIAACQEAAAOAAAAZHJzL2Uyb0RvYy54bWysU9uO2yAQfa/Uf0C8N05cZ5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" stroked="f">
                <v:textbox>
                  <w:txbxContent>
                    <w:p w:rsidR="00443597" w:rsidRPr="00443597" w:rsidRDefault="00443597" w:rsidP="00443597">
                      <w:pPr>
                        <w:jc w:val="center"/>
                        <w:rPr>
                          <w:rFonts w:ascii="SansSerif" w:hAnsi="SansSerif"/>
                          <w:sz w:val="32"/>
                          <w:szCs w:val="32"/>
                        </w:rPr>
                      </w:pP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  <w:r w:rsidRPr="00443597">
                        <w:rPr>
                          <w:rFonts w:ascii="SansSerif" w:hAnsi="SansSerif"/>
                          <w:sz w:val="32"/>
                          <w:szCs w:val="32"/>
                        </w:rPr>
                        <w:t>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03C49" w:rsidRPr="00D64734" w:rsidRDefault="00D64734">
      <w:pPr>
        <w:rPr>
          <w:sz w:val="96"/>
          <w:szCs w:val="96"/>
        </w:rPr>
      </w:pPr>
      <w:bookmarkStart w:id="0" w:name="_GoBack"/>
      <w:bookmarkEnd w:id="0"/>
      <w:r w:rsidRPr="00D64734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5DCC0" wp14:editId="1E82A10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4895" cy="626745"/>
                <wp:effectExtent l="0" t="0" r="14605" b="2095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5349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49" w:rsidRPr="00D64734" w:rsidRDefault="00003C49" w:rsidP="00D64734">
                            <w:pPr>
                              <w:jc w:val="center"/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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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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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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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b/>
                                <w:sz w:val="72"/>
                                <w:szCs w:val="72"/>
                              </w:rPr>
                              <w:t>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0;margin-top:0;width:283.8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">
                <v:textbox>
                  <w:txbxContent>
                    <w:p w:rsidR="00003C49" w:rsidRPr="00D64734" w:rsidRDefault="00003C49" w:rsidP="00D64734">
                      <w:pPr>
                        <w:jc w:val="center"/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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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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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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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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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</w:t>
                      </w:r>
                      <w:r>
                        <w:rPr>
                          <w:rFonts w:ascii="SansSerif" w:hAnsi="SansSerif"/>
                          <w:b/>
                          <w:sz w:val="72"/>
                          <w:szCs w:val="72"/>
                        </w:rPr>
                        <w:t>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14697C71" wp14:editId="2DD7B32C">
            <wp:simplePos x="914400" y="914400"/>
            <wp:positionH relativeFrom="margin">
              <wp:align>left</wp:align>
            </wp:positionH>
            <wp:positionV relativeFrom="margin">
              <wp:align>bottom</wp:align>
            </wp:positionV>
            <wp:extent cx="1527810" cy="8547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ngMotorsportsC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734"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47017AB2" wp14:editId="1ECCE518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2057400" cy="419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_white_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3C49" w:rsidRPr="00D64734" w:rsidSect="00D6473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34"/>
    <w:rsid w:val="00003C49"/>
    <w:rsid w:val="00072BBC"/>
    <w:rsid w:val="00104B3D"/>
    <w:rsid w:val="00443597"/>
    <w:rsid w:val="00BA2E81"/>
    <w:rsid w:val="00CF1D36"/>
    <w:rsid w:val="00D6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8D4FB119</Template>
  <TotalTime>25</TotalTime>
  <Pages>9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Grossi</dc:creator>
  <cp:lastModifiedBy>Alex Grossi</cp:lastModifiedBy>
  <cp:revision>4</cp:revision>
  <cp:lastPrinted>2012-03-27T02:41:00Z</cp:lastPrinted>
  <dcterms:created xsi:type="dcterms:W3CDTF">2012-03-27T02:25:00Z</dcterms:created>
  <dcterms:modified xsi:type="dcterms:W3CDTF">2012-03-27T03:04:00Z</dcterms:modified>
</cp:coreProperties>
</file>